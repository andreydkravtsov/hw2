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36DFD" w14:textId="77777777" w:rsidR="00556512" w:rsidRPr="00987381" w:rsidRDefault="00987381">
      <w:pPr>
        <w:pStyle w:val="af9"/>
        <w:rPr>
          <w:color w:val="637C96"/>
        </w:rPr>
      </w:pPr>
      <w:r w:rsidRPr="00987381">
        <w:rPr>
          <w:color w:val="637C96"/>
        </w:rPr>
        <w:t>КРАВЦОВ</w:t>
      </w:r>
    </w:p>
    <w:p w14:paraId="7AEF6F1A" w14:textId="77777777" w:rsidR="00987381" w:rsidRPr="00987381" w:rsidRDefault="00987381">
      <w:pPr>
        <w:pStyle w:val="af9"/>
        <w:rPr>
          <w:color w:val="637C96"/>
        </w:rPr>
      </w:pPr>
      <w:r w:rsidRPr="00987381">
        <w:rPr>
          <w:color w:val="637C96"/>
        </w:rPr>
        <w:t>АНДРЕЙ ДМИТРИЕВИЧ</w:t>
      </w:r>
    </w:p>
    <w:p w14:paraId="4E8643BD" w14:textId="77777777" w:rsidR="00987381" w:rsidRPr="00987381" w:rsidRDefault="00987381" w:rsidP="00987381">
      <w:pPr>
        <w:pStyle w:val="2"/>
        <w:rPr>
          <w:sz w:val="24"/>
          <w:szCs w:val="24"/>
        </w:rPr>
      </w:pPr>
      <w:r w:rsidRPr="00987381">
        <w:rPr>
          <w:sz w:val="24"/>
          <w:szCs w:val="24"/>
        </w:rPr>
        <w:t>ADKRAVTSOV@EDU.HSE.RU</w:t>
      </w:r>
    </w:p>
    <w:p w14:paraId="0FE176EA" w14:textId="77777777" w:rsidR="00987381" w:rsidRPr="00F578C8" w:rsidRDefault="00987381" w:rsidP="00987381">
      <w:r w:rsidRPr="00F578C8">
        <w:t>+7 (915) 111-11-11</w:t>
      </w:r>
    </w:p>
    <w:p w14:paraId="579BACE6" w14:textId="77777777" w:rsidR="00556512" w:rsidRDefault="00987381" w:rsidP="00987381">
      <w:r w:rsidRPr="00F578C8">
        <w:t>СРЕТЕНСКИЙ БУЛЬВАР, 44А, ХАМОВНИКИ, МОСКВА, РОССИЙСКАЯ ФЕДЕРАЦИЯ (СТ. МЕТРО «КРЕСТЬЯНСКАЯ ЗАСТАВА»)</w:t>
      </w:r>
    </w:p>
    <w:p w14:paraId="0A44CEBF" w14:textId="77777777" w:rsidR="00556512" w:rsidRPr="00987381" w:rsidRDefault="00987381">
      <w:pPr>
        <w:pStyle w:val="1"/>
        <w:rPr>
          <w:color w:val="0070C0"/>
        </w:rPr>
      </w:pPr>
      <w:r>
        <w:rPr>
          <w:noProof/>
          <w:color w:val="0070C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EA4C9" wp14:editId="43E4866A">
                <wp:simplePos x="0" y="0"/>
                <wp:positionH relativeFrom="column">
                  <wp:posOffset>-5715</wp:posOffset>
                </wp:positionH>
                <wp:positionV relativeFrom="paragraph">
                  <wp:posOffset>59055</wp:posOffset>
                </wp:positionV>
                <wp:extent cx="3073400" cy="0"/>
                <wp:effectExtent l="0" t="0" r="25400" b="254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7C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2DF98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65pt" to="241.55pt,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" strokecolor="#637c96" strokeweight=".5pt">
                <v:stroke joinstyle="miter"/>
              </v:line>
            </w:pict>
          </mc:Fallback>
        </mc:AlternateContent>
      </w:r>
      <w:sdt>
        <w:sdtPr>
          <w:rPr>
            <w:color w:val="0070C0"/>
          </w:rPr>
          <w:id w:val="-819804518"/>
          <w:placeholder>
            <w:docPart w:val="164DF36393DD4847ACC0854B9EE71800"/>
          </w:placeholder>
          <w:temporary/>
          <w:showingPlcHdr/>
          <w15:appearance w15:val="hidden"/>
        </w:sdtPr>
        <w:sdtEndPr/>
        <w:sdtContent>
          <w:r w:rsidR="00472BDB" w:rsidRPr="00987381">
            <w:rPr>
              <w:color w:val="0070C0"/>
            </w:rPr>
            <w:t>Сводка навыков</w:t>
          </w:r>
        </w:sdtContent>
      </w:sdt>
    </w:p>
    <w:p w14:paraId="0CBC2B0A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ВЛАДЕЮ ИНОСТРАННЫМИ ЯЗЫКАМИ:</w:t>
      </w:r>
    </w:p>
    <w:p w14:paraId="29CBD435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B98CA3A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АНГЛИЙСКИЙ - СВОБОДНЫЙ</w:t>
      </w:r>
    </w:p>
    <w:p w14:paraId="7F92C5CB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ИСПАНСКИЙ - РОДНОЙ</w:t>
      </w:r>
    </w:p>
    <w:p w14:paraId="3CBAFBD3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ФРАНЦУЗСКИЙ - СВОБОДНЫЙ</w:t>
      </w:r>
    </w:p>
    <w:p w14:paraId="6C5BA9E3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ЯПОНСКИЙ –</w:t>
      </w:r>
      <w:r>
        <w:rPr>
          <w:rFonts w:asciiTheme="majorHAnsi" w:hAnsiTheme="majorHAnsi"/>
          <w:sz w:val="24"/>
          <w:szCs w:val="24"/>
        </w:rPr>
        <w:t xml:space="preserve"> </w:t>
      </w:r>
      <w:r w:rsidRPr="00F578C8">
        <w:rPr>
          <w:rFonts w:asciiTheme="majorHAnsi" w:hAnsiTheme="majorHAnsi"/>
          <w:sz w:val="24"/>
          <w:szCs w:val="24"/>
        </w:rPr>
        <w:t>ХОРОШИЙ</w:t>
      </w:r>
    </w:p>
    <w:p w14:paraId="13915A4F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НОРВЕЖСКИЙ –</w:t>
      </w:r>
      <w:r>
        <w:rPr>
          <w:rFonts w:asciiTheme="majorHAnsi" w:hAnsiTheme="majorHAnsi"/>
          <w:sz w:val="24"/>
          <w:szCs w:val="24"/>
        </w:rPr>
        <w:t xml:space="preserve"> </w:t>
      </w:r>
      <w:r w:rsidRPr="00F578C8">
        <w:rPr>
          <w:rFonts w:asciiTheme="majorHAnsi" w:hAnsiTheme="majorHAnsi"/>
          <w:sz w:val="24"/>
          <w:szCs w:val="24"/>
        </w:rPr>
        <w:t>НАЧИНАЮЩИЙ</w:t>
      </w:r>
    </w:p>
    <w:p w14:paraId="4A425174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D3BB74A" w14:textId="77777777" w:rsidR="00556512" w:rsidRPr="00987381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КОММУНИКАБЕЛЬНЫЙ, ОТКРЫТЫЙ К ОБЩЕНИЮ И СОТРУДНИЧЕСТВУ. ПУНКТУАЛЬНЫЙ.</w:t>
      </w:r>
      <w:r w:rsidRPr="00987381">
        <w:rPr>
          <w:noProof/>
          <w:color w:val="0070C0"/>
          <w:lang w:bidi="ar-SA"/>
        </w:rPr>
        <w:t xml:space="preserve"> </w:t>
      </w:r>
    </w:p>
    <w:p w14:paraId="26F37E28" w14:textId="77777777" w:rsidR="00556512" w:rsidRDefault="00987381" w:rsidP="00987381">
      <w:pPr>
        <w:pStyle w:val="1"/>
      </w:pPr>
      <w:r>
        <w:rPr>
          <w:noProof/>
          <w:color w:val="0070C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762A6" wp14:editId="2C1034AD">
                <wp:simplePos x="0" y="0"/>
                <wp:positionH relativeFrom="column">
                  <wp:posOffset>-5715</wp:posOffset>
                </wp:positionH>
                <wp:positionV relativeFrom="paragraph">
                  <wp:posOffset>94615</wp:posOffset>
                </wp:positionV>
                <wp:extent cx="3073400" cy="0"/>
                <wp:effectExtent l="0" t="0" r="2540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7C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119B6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7.45pt" to="241.55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" strokecolor="#637c96" strokeweight=".5pt">
                <v:stroke joinstyle="miter"/>
              </v:line>
            </w:pict>
          </mc:Fallback>
        </mc:AlternateContent>
      </w:r>
      <w:sdt>
        <w:sdtPr>
          <w:id w:val="-1150367223"/>
          <w:placeholder>
            <w:docPart w:val="C962F56206037F4C8F16607353D22E66"/>
          </w:placeholder>
          <w:temporary/>
          <w:showingPlcHdr/>
          <w15:appearance w15:val="hidden"/>
        </w:sdtPr>
        <w:sdtEndPr/>
        <w:sdtContent>
          <w:r w:rsidR="00472BDB" w:rsidRPr="00987381">
            <w:rPr>
              <w:color w:val="0070C0"/>
            </w:rPr>
            <w:t>Образование</w:t>
          </w:r>
        </w:sdtContent>
      </w:sdt>
    </w:p>
    <w:p w14:paraId="663B8A23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ЛИНГВИСТИКА / 2010</w:t>
      </w:r>
    </w:p>
    <w:p w14:paraId="152F571B" w14:textId="77777777" w:rsidR="00987381" w:rsidRPr="00987381" w:rsidRDefault="00987381" w:rsidP="00987381">
      <w:pPr>
        <w:spacing w:line="240" w:lineRule="auto"/>
        <w:rPr>
          <w:rFonts w:asciiTheme="majorHAnsi" w:hAnsiTheme="majorHAnsi"/>
          <w:i/>
          <w:sz w:val="24"/>
          <w:szCs w:val="24"/>
        </w:rPr>
      </w:pPr>
      <w:r w:rsidRPr="00987381">
        <w:rPr>
          <w:rFonts w:asciiTheme="majorHAnsi" w:hAnsiTheme="majorHAnsi"/>
          <w:i/>
          <w:sz w:val="24"/>
          <w:szCs w:val="24"/>
        </w:rPr>
        <w:t>НИУ ВШЭ, МОСКВА</w:t>
      </w:r>
    </w:p>
    <w:p w14:paraId="542D59FC" w14:textId="77777777" w:rsidR="00987381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БАКАЛАВРСКАЯ ПРОГРАММА ДЕПАРТАМЕНТА ИНОСТРАННЫХ ЯЗЫКОВ НИУ ВШЭ «ИНОСТРАННЫЕ ЯЗЫКИ И МЕЖКУЛЬТУРНАЯ КОММУНИКАЦИЯ»</w:t>
      </w:r>
    </w:p>
    <w:p w14:paraId="6AE1F4B5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31"/>
        <w:tblW w:w="0" w:type="auto"/>
        <w:jc w:val="center"/>
        <w:tblLook w:val="0480" w:firstRow="0" w:lastRow="0" w:firstColumn="1" w:lastColumn="0" w:noHBand="0" w:noVBand="1"/>
      </w:tblPr>
      <w:tblGrid>
        <w:gridCol w:w="1988"/>
        <w:gridCol w:w="1437"/>
        <w:gridCol w:w="1437"/>
      </w:tblGrid>
      <w:tr w:rsidR="00987381" w:rsidRPr="00F578C8" w14:paraId="4CF464B9" w14:textId="77777777" w:rsidTr="00987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975ADA0" w14:textId="77777777" w:rsidR="00987381" w:rsidRPr="00F578C8" w:rsidRDefault="00987381" w:rsidP="00987381">
            <w:pPr>
              <w:rPr>
                <w:rFonts w:asciiTheme="majorHAnsi" w:hAnsiTheme="majorHAnsi"/>
                <w:b w:val="0"/>
              </w:rPr>
            </w:pPr>
            <w:r w:rsidRPr="00F578C8">
              <w:rPr>
                <w:rFonts w:asciiTheme="majorHAnsi" w:hAnsiTheme="majorHAnsi"/>
                <w:b w:val="0"/>
              </w:rPr>
              <w:t>ЭКЗАМЕН</w:t>
            </w:r>
          </w:p>
        </w:tc>
        <w:tc>
          <w:tcPr>
            <w:tcW w:w="1437" w:type="dxa"/>
          </w:tcPr>
          <w:p w14:paraId="3292C64A" w14:textId="77777777" w:rsidR="00987381" w:rsidRPr="00F578C8" w:rsidRDefault="00987381" w:rsidP="0098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ОЦЕНКА</w:t>
            </w:r>
          </w:p>
        </w:tc>
        <w:tc>
          <w:tcPr>
            <w:tcW w:w="1437" w:type="dxa"/>
          </w:tcPr>
          <w:p w14:paraId="43CDE5C4" w14:textId="77777777" w:rsidR="00987381" w:rsidRPr="00F578C8" w:rsidRDefault="00987381" w:rsidP="00987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КРЕДИТЫ</w:t>
            </w:r>
          </w:p>
        </w:tc>
      </w:tr>
      <w:tr w:rsidR="00987381" w:rsidRPr="00F578C8" w14:paraId="42CD938E" w14:textId="77777777" w:rsidTr="00987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6C8E2D9" w14:textId="77777777" w:rsidR="00987381" w:rsidRPr="00F578C8" w:rsidRDefault="00987381" w:rsidP="00987381">
            <w:pPr>
              <w:rPr>
                <w:rFonts w:asciiTheme="majorHAnsi" w:hAnsiTheme="majorHAnsi"/>
                <w:b w:val="0"/>
              </w:rPr>
            </w:pPr>
            <w:r w:rsidRPr="00F578C8">
              <w:rPr>
                <w:rFonts w:asciiTheme="majorHAnsi" w:hAnsiTheme="majorHAnsi"/>
                <w:b w:val="0"/>
              </w:rPr>
              <w:t>ФИЛОСОФИЯ</w:t>
            </w:r>
          </w:p>
        </w:tc>
        <w:tc>
          <w:tcPr>
            <w:tcW w:w="1437" w:type="dxa"/>
          </w:tcPr>
          <w:p w14:paraId="73B39045" w14:textId="77777777" w:rsidR="00987381" w:rsidRPr="00F578C8" w:rsidRDefault="00987381" w:rsidP="00987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10</w:t>
            </w:r>
          </w:p>
        </w:tc>
        <w:tc>
          <w:tcPr>
            <w:tcW w:w="1437" w:type="dxa"/>
          </w:tcPr>
          <w:p w14:paraId="4AB2A76B" w14:textId="77777777" w:rsidR="00987381" w:rsidRPr="00F578C8" w:rsidRDefault="00987381" w:rsidP="00987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6</w:t>
            </w:r>
          </w:p>
        </w:tc>
      </w:tr>
      <w:tr w:rsidR="00987381" w:rsidRPr="00F578C8" w14:paraId="04EAD938" w14:textId="77777777" w:rsidTr="00987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3A286B3" w14:textId="77777777" w:rsidR="00987381" w:rsidRPr="00F578C8" w:rsidRDefault="00987381" w:rsidP="00987381">
            <w:pPr>
              <w:rPr>
                <w:rFonts w:asciiTheme="majorHAnsi" w:hAnsiTheme="majorHAnsi"/>
                <w:b w:val="0"/>
              </w:rPr>
            </w:pPr>
            <w:r w:rsidRPr="00F578C8">
              <w:rPr>
                <w:rFonts w:asciiTheme="majorHAnsi" w:hAnsiTheme="majorHAnsi"/>
                <w:b w:val="0"/>
              </w:rPr>
              <w:t>АНГЛИЙСКИЙ ЯЗЫК</w:t>
            </w:r>
          </w:p>
        </w:tc>
        <w:tc>
          <w:tcPr>
            <w:tcW w:w="1437" w:type="dxa"/>
          </w:tcPr>
          <w:p w14:paraId="6D16723E" w14:textId="77777777" w:rsidR="00987381" w:rsidRPr="00F578C8" w:rsidRDefault="00987381" w:rsidP="0098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10</w:t>
            </w:r>
          </w:p>
        </w:tc>
        <w:tc>
          <w:tcPr>
            <w:tcW w:w="1437" w:type="dxa"/>
          </w:tcPr>
          <w:p w14:paraId="11299FF9" w14:textId="77777777" w:rsidR="00987381" w:rsidRPr="00F578C8" w:rsidRDefault="00987381" w:rsidP="0098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6</w:t>
            </w:r>
          </w:p>
        </w:tc>
      </w:tr>
      <w:tr w:rsidR="00987381" w:rsidRPr="00F578C8" w14:paraId="28B826DB" w14:textId="77777777" w:rsidTr="00987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409BF0F1" w14:textId="77777777" w:rsidR="00987381" w:rsidRPr="00F578C8" w:rsidRDefault="00987381" w:rsidP="00987381">
            <w:pPr>
              <w:rPr>
                <w:rFonts w:asciiTheme="majorHAnsi" w:hAnsiTheme="majorHAnsi"/>
                <w:b w:val="0"/>
              </w:rPr>
            </w:pPr>
            <w:r w:rsidRPr="00F578C8">
              <w:rPr>
                <w:rFonts w:asciiTheme="majorHAnsi" w:hAnsiTheme="majorHAnsi"/>
                <w:b w:val="0"/>
              </w:rPr>
              <w:t>ЯПОНСКИЙ ЯЗЫК</w:t>
            </w:r>
          </w:p>
        </w:tc>
        <w:tc>
          <w:tcPr>
            <w:tcW w:w="1437" w:type="dxa"/>
          </w:tcPr>
          <w:p w14:paraId="39771ED9" w14:textId="77777777" w:rsidR="00987381" w:rsidRPr="00F578C8" w:rsidRDefault="00987381" w:rsidP="00987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10</w:t>
            </w:r>
          </w:p>
        </w:tc>
        <w:tc>
          <w:tcPr>
            <w:tcW w:w="1437" w:type="dxa"/>
          </w:tcPr>
          <w:p w14:paraId="29E747BF" w14:textId="77777777" w:rsidR="00987381" w:rsidRPr="00F578C8" w:rsidRDefault="00987381" w:rsidP="00987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6</w:t>
            </w:r>
          </w:p>
        </w:tc>
      </w:tr>
      <w:tr w:rsidR="00987381" w:rsidRPr="00F578C8" w14:paraId="702D8F67" w14:textId="77777777" w:rsidTr="00987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3BB76970" w14:textId="77777777" w:rsidR="00987381" w:rsidRPr="00F578C8" w:rsidRDefault="00987381" w:rsidP="00987381">
            <w:pPr>
              <w:rPr>
                <w:rFonts w:asciiTheme="majorHAnsi" w:hAnsiTheme="majorHAnsi"/>
                <w:b w:val="0"/>
              </w:rPr>
            </w:pPr>
            <w:r w:rsidRPr="00F578C8">
              <w:rPr>
                <w:rFonts w:asciiTheme="majorHAnsi" w:hAnsiTheme="majorHAnsi"/>
                <w:b w:val="0"/>
              </w:rPr>
              <w:t>ЯЗЫКОЗНАНИЕ</w:t>
            </w:r>
          </w:p>
        </w:tc>
        <w:tc>
          <w:tcPr>
            <w:tcW w:w="1437" w:type="dxa"/>
          </w:tcPr>
          <w:p w14:paraId="0654CB47" w14:textId="77777777" w:rsidR="00987381" w:rsidRPr="00F578C8" w:rsidRDefault="00987381" w:rsidP="0098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10</w:t>
            </w:r>
          </w:p>
        </w:tc>
        <w:tc>
          <w:tcPr>
            <w:tcW w:w="1437" w:type="dxa"/>
          </w:tcPr>
          <w:p w14:paraId="7E07113F" w14:textId="77777777" w:rsidR="00987381" w:rsidRPr="00F578C8" w:rsidRDefault="00987381" w:rsidP="0098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8C8">
              <w:rPr>
                <w:rFonts w:asciiTheme="majorHAnsi" w:hAnsiTheme="majorHAnsi"/>
              </w:rPr>
              <w:t>6</w:t>
            </w:r>
          </w:p>
        </w:tc>
      </w:tr>
    </w:tbl>
    <w:p w14:paraId="1EE34374" w14:textId="77777777" w:rsidR="00556512" w:rsidRDefault="00556512"/>
    <w:p w14:paraId="0F9F7550" w14:textId="77777777" w:rsidR="00987381" w:rsidRDefault="00987381"/>
    <w:p w14:paraId="73642C11" w14:textId="77777777" w:rsidR="00987381" w:rsidRDefault="00987381"/>
    <w:p w14:paraId="64FB763E" w14:textId="77777777" w:rsidR="00987381" w:rsidRDefault="00987381"/>
    <w:p w14:paraId="1DF42249" w14:textId="77777777" w:rsidR="00987381" w:rsidRDefault="00987381"/>
    <w:p w14:paraId="39D4045D" w14:textId="77777777" w:rsidR="00987381" w:rsidRDefault="00987381"/>
    <w:p w14:paraId="15B84652" w14:textId="77777777" w:rsidR="00987381" w:rsidRDefault="00987381"/>
    <w:p w14:paraId="596E65CB" w14:textId="77777777" w:rsidR="00556512" w:rsidRDefault="00477A79">
      <w:pPr>
        <w:pStyle w:val="1"/>
      </w:pPr>
      <w:sdt>
        <w:sdtPr>
          <w:rPr>
            <w:color w:val="0070C0"/>
          </w:rPr>
          <w:id w:val="617349259"/>
          <w:placeholder>
            <w:docPart w:val="985370AECA1DD949B0F37968DEB2485D"/>
          </w:placeholder>
          <w:temporary/>
          <w:showingPlcHdr/>
          <w15:appearance w15:val="hidden"/>
        </w:sdtPr>
        <w:sdtEndPr>
          <w:rPr>
            <w:color w:val="4B3A2E" w:themeColor="text2"/>
          </w:rPr>
        </w:sdtEndPr>
        <w:sdtContent>
          <w:r w:rsidR="00472BDB" w:rsidRPr="00987381">
            <w:rPr>
              <w:color w:val="0070C0"/>
            </w:rPr>
            <w:t>Опыт работы</w:t>
          </w:r>
        </w:sdtContent>
      </w:sdt>
    </w:p>
    <w:p w14:paraId="7B440AD0" w14:textId="77777777" w:rsidR="00556512" w:rsidRDefault="00477A79" w:rsidP="00987381">
      <w:pPr>
        <w:pStyle w:val="2"/>
      </w:pPr>
      <w:sdt>
        <w:sdtPr>
          <w:id w:val="692349886"/>
          <w:placeholder>
            <w:docPart w:val="D1D4E714561E5041920AB94092491924"/>
          </w:placeholder>
          <w:temporary/>
          <w:showingPlcHdr/>
          <w15:appearance w15:val="hidden"/>
        </w:sdtPr>
        <w:sdtEndPr/>
        <w:sdtContent>
          <w:r w:rsidR="00472BDB">
            <w:t>Наименование работодателя</w:t>
          </w:r>
        </w:sdtContent>
      </w:sdt>
    </w:p>
    <w:p w14:paraId="7C5FC73E" w14:textId="77777777" w:rsidR="00987381" w:rsidRPr="00987381" w:rsidRDefault="00987381" w:rsidP="00987381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987381">
        <w:rPr>
          <w:rFonts w:asciiTheme="majorHAnsi" w:hAnsiTheme="majorHAnsi"/>
          <w:b/>
          <w:sz w:val="24"/>
          <w:szCs w:val="24"/>
        </w:rPr>
        <w:t>ПЕРЕВОДЧИК-РЕДАКТОР / РЕДАКЦИЯ “ЛЕНТАЧ”</w:t>
      </w:r>
    </w:p>
    <w:p w14:paraId="016B9521" w14:textId="77777777" w:rsidR="00987381" w:rsidRPr="00987381" w:rsidRDefault="00987381" w:rsidP="00987381">
      <w:pPr>
        <w:spacing w:line="240" w:lineRule="auto"/>
        <w:jc w:val="center"/>
        <w:rPr>
          <w:rFonts w:asciiTheme="majorHAnsi" w:hAnsiTheme="majorHAnsi"/>
          <w:i/>
        </w:rPr>
      </w:pPr>
      <w:r w:rsidRPr="00987381">
        <w:rPr>
          <w:rFonts w:asciiTheme="majorHAnsi" w:hAnsiTheme="majorHAnsi"/>
          <w:i/>
        </w:rPr>
        <w:t>С 2012 – НАСТОЯЩЕЕ ВРЕМЯ</w:t>
      </w:r>
    </w:p>
    <w:p w14:paraId="1744D35B" w14:textId="77777777" w:rsidR="00987381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66CFEA9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ОБЯЗАННОСТИ:</w:t>
      </w:r>
    </w:p>
    <w:p w14:paraId="5E726C00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6A632FC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ОПЕРАТИВНОЕ РЕДАКТИРОВАНИЕ И СТИЛИСТИЧЕСКАЯ ПРАВКА ПЕРЕВОДНЫХ ТЕКСТОВ,</w:t>
      </w:r>
    </w:p>
    <w:p w14:paraId="10FED879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КОНТРОЛЬ КАЧЕСТВА ПЕРЕВОДА,</w:t>
      </w:r>
    </w:p>
    <w:p w14:paraId="1BC35527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ПРОВЕРКА ТЕСТОВЫХ ПЕРЕВОДОВ,</w:t>
      </w:r>
    </w:p>
    <w:p w14:paraId="2FA67FAD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ПЕРЕВОД ТЕКСТОВ.</w:t>
      </w:r>
    </w:p>
    <w:p w14:paraId="217CE6C4" w14:textId="77777777" w:rsidR="00987381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FADBBA7" w14:textId="77777777" w:rsidR="00987381" w:rsidRPr="00987381" w:rsidRDefault="00987381" w:rsidP="00987381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987381">
        <w:rPr>
          <w:rFonts w:asciiTheme="majorHAnsi" w:hAnsiTheme="majorHAnsi"/>
          <w:b/>
          <w:sz w:val="24"/>
          <w:szCs w:val="24"/>
        </w:rPr>
        <w:t>СПЕЦИАЛИСТ ПО МКК / ИМО ООН</w:t>
      </w:r>
    </w:p>
    <w:p w14:paraId="5704D653" w14:textId="77777777" w:rsidR="00987381" w:rsidRPr="00987381" w:rsidRDefault="00987381" w:rsidP="00987381">
      <w:pPr>
        <w:spacing w:line="240" w:lineRule="auto"/>
        <w:jc w:val="center"/>
        <w:rPr>
          <w:rFonts w:asciiTheme="majorHAnsi" w:hAnsiTheme="majorHAnsi"/>
          <w:i/>
        </w:rPr>
      </w:pPr>
      <w:r w:rsidRPr="00987381">
        <w:rPr>
          <w:rFonts w:asciiTheme="majorHAnsi" w:hAnsiTheme="majorHAnsi"/>
          <w:i/>
        </w:rPr>
        <w:t>С 2016 – НАСТОЯЩЕЕ ВРЕМЯ</w:t>
      </w:r>
    </w:p>
    <w:p w14:paraId="6F9F1421" w14:textId="77777777" w:rsidR="00556512" w:rsidRDefault="00556512"/>
    <w:p w14:paraId="44D417FF" w14:textId="77777777" w:rsidR="00987381" w:rsidRPr="00987381" w:rsidRDefault="00987381">
      <w:pPr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ПОМОЩНИК РУКОВОДИТЕЛЯ В МЕЖДУНАРОДНОЙ ПРОГРАММЕ «РОССИЯ - ИСПАНИЯ», «РОССИЯ – ЯПОНИЯ».</w:t>
      </w:r>
      <w:r w:rsidRPr="00987381">
        <w:rPr>
          <w:noProof/>
          <w:color w:val="0070C0"/>
          <w:lang w:bidi="ar-SA"/>
        </w:rPr>
        <w:t xml:space="preserve"> </w:t>
      </w:r>
    </w:p>
    <w:p w14:paraId="17A95B98" w14:textId="77777777" w:rsidR="00556512" w:rsidRDefault="00987381">
      <w:pPr>
        <w:pStyle w:val="1"/>
      </w:pPr>
      <w:r>
        <w:rPr>
          <w:noProof/>
          <w:color w:val="0070C0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82332" wp14:editId="6F0AEEC8">
                <wp:simplePos x="0" y="0"/>
                <wp:positionH relativeFrom="column">
                  <wp:posOffset>-50165</wp:posOffset>
                </wp:positionH>
                <wp:positionV relativeFrom="paragraph">
                  <wp:posOffset>57150</wp:posOffset>
                </wp:positionV>
                <wp:extent cx="3073400" cy="0"/>
                <wp:effectExtent l="0" t="0" r="2540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7C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C893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4.5pt" to="238.05pt,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" strokecolor="#637c96" strokeweight=".5pt">
                <v:stroke joinstyle="miter"/>
              </v:line>
            </w:pict>
          </mc:Fallback>
        </mc:AlternateContent>
      </w:r>
      <w:sdt>
        <w:sdtPr>
          <w:rPr>
            <w:color w:val="0070C0"/>
          </w:rPr>
          <w:id w:val="250401295"/>
          <w:placeholder>
            <w:docPart w:val="B29B1E33EE228F45A72DB2957CFF2D15"/>
          </w:placeholder>
          <w:temporary/>
          <w:showingPlcHdr/>
          <w15:appearance w15:val="hidden"/>
        </w:sdtPr>
        <w:sdtEndPr>
          <w:rPr>
            <w:color w:val="4B3A2E" w:themeColor="text2"/>
          </w:rPr>
        </w:sdtEndPr>
        <w:sdtContent>
          <w:r w:rsidR="00472BDB" w:rsidRPr="00987381">
            <w:rPr>
              <w:color w:val="0070C0"/>
            </w:rPr>
            <w:t>Награды и благодарности</w:t>
          </w:r>
        </w:sdtContent>
      </w:sdt>
    </w:p>
    <w:p w14:paraId="572B9468" w14:textId="77777777" w:rsidR="00556512" w:rsidRDefault="00477A79">
      <w:pPr>
        <w:pStyle w:val="2"/>
      </w:pPr>
      <w:sdt>
        <w:sdtPr>
          <w:id w:val="-122928538"/>
          <w:placeholder>
            <w:docPart w:val="A4D196C41240B040870880DB083E0E6A"/>
          </w:placeholder>
          <w:temporary/>
          <w:showingPlcHdr/>
          <w15:appearance w15:val="hidden"/>
        </w:sdtPr>
        <w:sdtEndPr/>
        <w:sdtContent>
          <w:r w:rsidR="00472BDB">
            <w:t>Тип награды/описание награды</w:t>
          </w:r>
        </w:sdtContent>
      </w:sdt>
    </w:p>
    <w:p w14:paraId="3DE950D8" w14:textId="77777777" w:rsidR="00987381" w:rsidRPr="00F578C8" w:rsidRDefault="00987381" w:rsidP="00987381">
      <w:pPr>
        <w:spacing w:line="240" w:lineRule="auto"/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«ЛУЧШИЙ РАБОТНИК 2016 ГОДА»</w:t>
      </w:r>
    </w:p>
    <w:p w14:paraId="3ACF39FF" w14:textId="77777777" w:rsidR="00987381" w:rsidRPr="00987381" w:rsidRDefault="00987381" w:rsidP="00987381">
      <w:pPr>
        <w:rPr>
          <w:rFonts w:asciiTheme="majorHAnsi" w:hAnsiTheme="majorHAnsi"/>
          <w:sz w:val="24"/>
          <w:szCs w:val="24"/>
        </w:rPr>
      </w:pPr>
      <w:r w:rsidRPr="00F578C8">
        <w:rPr>
          <w:rFonts w:asciiTheme="majorHAnsi" w:hAnsiTheme="majorHAnsi"/>
          <w:sz w:val="24"/>
          <w:szCs w:val="24"/>
        </w:rPr>
        <w:t>•</w:t>
      </w:r>
      <w:r w:rsidRPr="00F578C8">
        <w:rPr>
          <w:rFonts w:asciiTheme="majorHAnsi" w:hAnsiTheme="majorHAnsi"/>
          <w:sz w:val="24"/>
          <w:szCs w:val="24"/>
        </w:rPr>
        <w:tab/>
        <w:t>НАДБАВКА ЗА ВКЛАД В РАЗВИТИЕ МЕЖДУНАРОДНЫХ ОТНОШЕНИЙ И ПРЕДОТВРАЩЕНИЕ КРИЗИСА</w:t>
      </w:r>
    </w:p>
    <w:p w14:paraId="3AF0C913" w14:textId="77777777" w:rsidR="00556512" w:rsidRPr="00987381" w:rsidRDefault="00556512">
      <w:pPr>
        <w:rPr>
          <w:lang w:val="en-GB"/>
        </w:rPr>
      </w:pPr>
      <w:bookmarkStart w:id="0" w:name="_GoBack"/>
      <w:bookmarkEnd w:id="0"/>
    </w:p>
    <w:sectPr w:rsidR="00556512" w:rsidRPr="00987381" w:rsidSect="00987381">
      <w:headerReference w:type="default" r:id="rId7"/>
      <w:footerReference w:type="default" r:id="rId8"/>
      <w:headerReference w:type="first" r:id="rId9"/>
      <w:pgSz w:w="11907" w:h="16839" w:code="9"/>
      <w:pgMar w:top="720" w:right="720" w:bottom="720" w:left="720" w:header="432" w:footer="720" w:gutter="0"/>
      <w:cols w:num="2" w:space="44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11D10" w14:textId="77777777" w:rsidR="00477A79" w:rsidRDefault="00477A79">
      <w:pPr>
        <w:spacing w:after="0" w:line="240" w:lineRule="auto"/>
      </w:pPr>
      <w:r>
        <w:separator/>
      </w:r>
    </w:p>
  </w:endnote>
  <w:endnote w:type="continuationSeparator" w:id="0">
    <w:p w14:paraId="0D4F74F6" w14:textId="77777777" w:rsidR="00477A79" w:rsidRDefault="0047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CD653" w14:textId="77777777"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3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03197" w14:textId="77777777" w:rsidR="00477A79" w:rsidRDefault="00477A79">
      <w:pPr>
        <w:spacing w:after="0" w:line="240" w:lineRule="auto"/>
      </w:pPr>
      <w:r>
        <w:separator/>
      </w:r>
    </w:p>
  </w:footnote>
  <w:footnote w:type="continuationSeparator" w:id="0">
    <w:p w14:paraId="125BADEC" w14:textId="77777777" w:rsidR="00477A79" w:rsidRDefault="00477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F6BF6" w14:textId="77777777" w:rsidR="00556512" w:rsidRDefault="00472BDB">
    <w:pPr>
      <w:pStyle w:val="a7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FA786" wp14:editId="0B7A8D1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83B4F6F" id="Group 4" o:spid="_x0000_s1026" alt="Заголовок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F5F71" w14:textId="77777777" w:rsidR="00556512" w:rsidRDefault="00472BDB">
    <w:pPr>
      <w:pStyle w:val="a7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832A74" wp14:editId="7E009D7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42B792" id="Группа 5" o:spid="_x0000_s1026" alt="Заголовок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">
              <v:rect id="Прямоугольник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Прямоугольник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81"/>
    <w:rsid w:val="001807F0"/>
    <w:rsid w:val="00472BDB"/>
    <w:rsid w:val="00477A79"/>
    <w:rsid w:val="004D20AC"/>
    <w:rsid w:val="00556512"/>
    <w:rsid w:val="00987381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521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31">
    <w:name w:val="Plain Table 3"/>
    <w:basedOn w:val="a1"/>
    <w:uiPriority w:val="43"/>
    <w:rsid w:val="00987381"/>
    <w:pPr>
      <w:spacing w:after="0" w:line="240" w:lineRule="auto"/>
    </w:pPr>
    <w:rPr>
      <w:color w:val="auto"/>
      <w:sz w:val="24"/>
      <w:szCs w:val="24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oggydisaster/Library/Containers/com.microsoft.Word/Data/Library/Caches/1049/TM10002079/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4DF36393DD4847ACC0854B9EE71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65A9C1-70E8-3C4B-B468-EFC86FE6D69F}"/>
      </w:docPartPr>
      <w:docPartBody>
        <w:p w:rsidR="00000000" w:rsidRDefault="004602A8">
          <w:pPr>
            <w:pStyle w:val="164DF36393DD4847ACC0854B9EE71800"/>
          </w:pPr>
          <w:r>
            <w:t>Сводка навыков</w:t>
          </w:r>
        </w:p>
      </w:docPartBody>
    </w:docPart>
    <w:docPart>
      <w:docPartPr>
        <w:name w:val="C962F56206037F4C8F16607353D22E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2BF9A8-DB3B-8848-B3F2-6F2395884713}"/>
      </w:docPartPr>
      <w:docPartBody>
        <w:p w:rsidR="00000000" w:rsidRDefault="004602A8">
          <w:pPr>
            <w:pStyle w:val="C962F56206037F4C8F16607353D22E66"/>
          </w:pPr>
          <w:r>
            <w:t>Образование</w:t>
          </w:r>
        </w:p>
      </w:docPartBody>
    </w:docPart>
    <w:docPart>
      <w:docPartPr>
        <w:name w:val="985370AECA1DD949B0F37968DEB24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41635-68A3-2B4D-B4CD-FCA444DCE8B6}"/>
      </w:docPartPr>
      <w:docPartBody>
        <w:p w:rsidR="00000000" w:rsidRDefault="004602A8">
          <w:pPr>
            <w:pStyle w:val="985370AECA1DD949B0F37968DEB2485D"/>
          </w:pPr>
          <w:r>
            <w:t>Опыт работы</w:t>
          </w:r>
        </w:p>
      </w:docPartBody>
    </w:docPart>
    <w:docPart>
      <w:docPartPr>
        <w:name w:val="D1D4E714561E5041920AB94092491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9E064-B488-8C45-AA2B-0BF995A900AB}"/>
      </w:docPartPr>
      <w:docPartBody>
        <w:p w:rsidR="00000000" w:rsidRDefault="004602A8">
          <w:pPr>
            <w:pStyle w:val="D1D4E714561E5041920AB94092491924"/>
          </w:pPr>
          <w:r>
            <w:t>Наименование работодателя</w:t>
          </w:r>
        </w:p>
      </w:docPartBody>
    </w:docPart>
    <w:docPart>
      <w:docPartPr>
        <w:name w:val="B29B1E33EE228F45A72DB2957CFF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EA576-DA7E-D348-8DBF-1836D59387D5}"/>
      </w:docPartPr>
      <w:docPartBody>
        <w:p w:rsidR="00000000" w:rsidRDefault="004602A8">
          <w:pPr>
            <w:pStyle w:val="B29B1E33EE228F45A72DB2957CFF2D15"/>
          </w:pPr>
          <w:r>
            <w:t>Награды и благодарности</w:t>
          </w:r>
        </w:p>
      </w:docPartBody>
    </w:docPart>
    <w:docPart>
      <w:docPartPr>
        <w:name w:val="A4D196C41240B040870880DB083E0E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D459-8F6F-AD47-9D62-98CF9B5AF69E}"/>
      </w:docPartPr>
      <w:docPartBody>
        <w:p w:rsidR="00000000" w:rsidRDefault="004602A8">
          <w:pPr>
            <w:pStyle w:val="A4D196C41240B040870880DB083E0E6A"/>
          </w:pPr>
          <w:r>
            <w:t>Тип награды/описание награды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A8"/>
    <w:rsid w:val="0046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DE838690795E4783BCFDB5FC46B0BA">
    <w:name w:val="2DDE838690795E4783BCFDB5FC46B0BA"/>
  </w:style>
  <w:style w:type="paragraph" w:customStyle="1" w:styleId="2BB0316032E98C48B451694B362BC710">
    <w:name w:val="2BB0316032E98C48B451694B362BC710"/>
  </w:style>
  <w:style w:type="paragraph" w:customStyle="1" w:styleId="164DF36393DD4847ACC0854B9EE71800">
    <w:name w:val="164DF36393DD4847ACC0854B9EE71800"/>
  </w:style>
  <w:style w:type="paragraph" w:customStyle="1" w:styleId="968A827A6FC1F44F84ADE37C950FD2EF">
    <w:name w:val="968A827A6FC1F44F84ADE37C950FD2EF"/>
  </w:style>
  <w:style w:type="paragraph" w:customStyle="1" w:styleId="C962F56206037F4C8F16607353D22E66">
    <w:name w:val="C962F56206037F4C8F16607353D22E66"/>
  </w:style>
  <w:style w:type="paragraph" w:customStyle="1" w:styleId="013C11DB28E34E4A918BAE4DED9F1653">
    <w:name w:val="013C11DB28E34E4A918BAE4DED9F1653"/>
  </w:style>
  <w:style w:type="paragraph" w:customStyle="1" w:styleId="3E00279FA471164EBCA0994181CABBEB">
    <w:name w:val="3E00279FA471164EBCA0994181CABBEB"/>
  </w:style>
  <w:style w:type="paragraph" w:customStyle="1" w:styleId="985370AECA1DD949B0F37968DEB2485D">
    <w:name w:val="985370AECA1DD949B0F37968DEB2485D"/>
  </w:style>
  <w:style w:type="paragraph" w:customStyle="1" w:styleId="D1D4E714561E5041920AB94092491924">
    <w:name w:val="D1D4E714561E5041920AB94092491924"/>
  </w:style>
  <w:style w:type="paragraph" w:customStyle="1" w:styleId="243C68CF3CBC5A4F8F61686BBF3DC17C">
    <w:name w:val="243C68CF3CBC5A4F8F61686BBF3DC17C"/>
  </w:style>
  <w:style w:type="paragraph" w:customStyle="1" w:styleId="0C15D0F49B706E47B7AACE90288B19C8">
    <w:name w:val="0C15D0F49B706E47B7AACE90288B19C8"/>
  </w:style>
  <w:style w:type="paragraph" w:customStyle="1" w:styleId="B29B1E33EE228F45A72DB2957CFF2D15">
    <w:name w:val="B29B1E33EE228F45A72DB2957CFF2D15"/>
  </w:style>
  <w:style w:type="paragraph" w:customStyle="1" w:styleId="A4D196C41240B040870880DB083E0E6A">
    <w:name w:val="A4D196C41240B040870880DB083E0E6A"/>
  </w:style>
  <w:style w:type="paragraph" w:customStyle="1" w:styleId="97465978ABF6134D807C433606E46880">
    <w:name w:val="97465978ABF6134D807C433606E46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3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Андрей Дмитриевич</dc:creator>
  <cp:keywords/>
  <dc:description/>
  <cp:lastModifiedBy>Кравцов Андрей Дмитриевич</cp:lastModifiedBy>
  <cp:revision>1</cp:revision>
  <dcterms:created xsi:type="dcterms:W3CDTF">2018-02-01T17:00:00Z</dcterms:created>
  <dcterms:modified xsi:type="dcterms:W3CDTF">2018-02-01T17:07:00Z</dcterms:modified>
</cp:coreProperties>
</file>